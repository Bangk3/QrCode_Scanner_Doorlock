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00047" w14:textId="093734C6" w:rsidR="00FC7B36" w:rsidRPr="00987ECE" w:rsidRDefault="009227B0" w:rsidP="0040705F">
      <w:pPr>
        <w:tabs>
          <w:tab w:val="left" w:pos="3721"/>
        </w:tabs>
        <w:rPr>
          <w:color w:val="auto"/>
          <w:sz w:val="10"/>
          <w:szCs w:val="12"/>
        </w:rPr>
      </w:pPr>
      <w:r w:rsidRPr="00987ECE">
        <w:rPr>
          <w:noProof/>
          <w:color w:val="auto"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7ECFA74A" wp14:editId="7F51B2A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19050" b="1905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457200"/>
                            <a:ext cx="7772400" cy="9144000"/>
                            <a:chOff x="0" y="0"/>
                            <a:chExt cx="7772400" cy="9144000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0" y="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18288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36576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54864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3152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0" y="9144000"/>
                              <a:ext cx="777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85800" y="0"/>
                            <a:ext cx="6381750" cy="10058400"/>
                            <a:chOff x="0" y="0"/>
                            <a:chExt cx="6381750" cy="1005840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3190875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81750" y="0"/>
                              <a:ext cx="0" cy="10058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CFB1F" id="Group 13" o:spid="_x0000_s1026" alt="&quot;&quot;" style="position:absolute;margin-left:0;margin-top:0;width:612pt;height:11in;z-index:-251654144;mso-position-horizontal-relative:page;mso-position-vertical-relative:page;mso-width-relative:margin;mso-height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">
  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" strokecolor="#d8d8d8 [2732]" strokeweight=".5pt">
                    <v:stroke dashstyle="dash" joinstyle="miter"/>
                  </v:line>
  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  <v:stroke dashstyle="dash" joinstyle="miter"/>
                  </v:line>
                </v:group>
  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  <v:stroke dashstyle="dash" joinstyle="miter"/>
                  </v:line>
  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  <v:stroke dashstyle="dash" joinstyle="miter"/>
                  </v:line>
  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  <v:stroke dashstyle="dash" joinstyle="miter"/>
                  </v:line>
                </v:group>
                <w10:wrap anchorx="page" anchory="page"/>
                <w10:anchorlock/>
              </v:group>
            </w:pict>
          </mc:Fallback>
        </mc:AlternateContent>
      </w:r>
      <w:r w:rsidR="0040705F" w:rsidRPr="00987ECE">
        <w:rPr>
          <w:color w:val="auto"/>
          <w:sz w:val="10"/>
          <w:szCs w:val="12"/>
        </w:rPr>
        <w:tab/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5040"/>
        <w:gridCol w:w="1890"/>
        <w:gridCol w:w="3150"/>
      </w:tblGrid>
      <w:tr w:rsidR="00987ECE" w:rsidRPr="00987ECE" w14:paraId="52B2FDAD" w14:textId="77777777" w:rsidTr="00083B5E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72D7711E" w14:textId="539A5860" w:rsidR="009227B0" w:rsidRPr="00987ECE" w:rsidRDefault="00987ECE" w:rsidP="00FC7B36">
            <w:pPr>
              <w:pStyle w:val="Heading1"/>
              <w:rPr>
                <w:color w:val="auto"/>
                <w:sz w:val="32"/>
                <w:szCs w:val="32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633D3649" wp14:editId="6B13A3D9">
                  <wp:extent cx="600159" cy="600159"/>
                  <wp:effectExtent l="0" t="0" r="9525" b="9525"/>
                  <wp:docPr id="5048696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8696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705F" w:rsidRPr="00987ECE">
              <w:rPr>
                <w:color w:val="auto"/>
              </w:rPr>
              <w:t xml:space="preserve"> </w:t>
            </w:r>
          </w:p>
          <w:p w14:paraId="2668DFEF" w14:textId="77777777" w:rsidR="00987ECE" w:rsidRDefault="00987ECE" w:rsidP="00987EC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IKMAL</w:t>
            </w:r>
          </w:p>
          <w:p w14:paraId="4E1B771F" w14:textId="2E57B860" w:rsidR="00987ECE" w:rsidRPr="00987ECE" w:rsidRDefault="00987ECE" w:rsidP="00987ECE">
            <w:pPr>
              <w:spacing w:line="240" w:lineRule="auto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IOT ENGINEER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EB5B768" w14:textId="20C518DC" w:rsidR="009227B0" w:rsidRPr="00987ECE" w:rsidRDefault="00987ECE" w:rsidP="009227B0">
            <w:pPr>
              <w:jc w:val="center"/>
              <w:rPr>
                <w:color w:val="auto"/>
              </w:rPr>
            </w:pPr>
            <w:r w:rsidRPr="00987ECE">
              <w:rPr>
                <w:noProof/>
                <w:color w:val="auto"/>
              </w:rPr>
              <w:drawing>
                <wp:inline distT="0" distB="0" distL="0" distR="0" wp14:anchorId="44576B44" wp14:editId="7C62D4B6">
                  <wp:extent cx="600159" cy="600159"/>
                  <wp:effectExtent l="0" t="0" r="9525" b="9525"/>
                  <wp:docPr id="39452022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520224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C49CDC5" w14:textId="1F12906E" w:rsidR="009227B0" w:rsidRPr="00987ECE" w:rsidRDefault="0040705F" w:rsidP="009227B0">
            <w:pPr>
              <w:pStyle w:val="Heading3"/>
              <w:rPr>
                <w:color w:val="auto"/>
              </w:rPr>
            </w:pPr>
            <w:r w:rsidRPr="00987ECE">
              <w:rPr>
                <w:color w:val="auto"/>
              </w:rPr>
              <w:t>Kelvin pRASETYA</w:t>
            </w:r>
          </w:p>
          <w:p w14:paraId="6667F939" w14:textId="01D70138" w:rsidR="009227B0" w:rsidRPr="00987ECE" w:rsidRDefault="00987ECE" w:rsidP="009227B0">
            <w:pPr>
              <w:pStyle w:val="Heading4"/>
              <w:rPr>
                <w:color w:val="auto"/>
              </w:rPr>
            </w:pPr>
            <w:r w:rsidRPr="00987ECE">
              <w:rPr>
                <w:color w:val="auto"/>
              </w:rPr>
              <w:t>IOT ENGINEER</w:t>
            </w:r>
            <w:r w:rsidR="009227B0" w:rsidRPr="00987ECE">
              <w:rPr>
                <w:color w:val="auto"/>
              </w:rPr>
              <w:t xml:space="preserve"> </w:t>
            </w:r>
          </w:p>
          <w:p w14:paraId="5EAA9F6D" w14:textId="25F04787" w:rsidR="009227B0" w:rsidRPr="00987ECE" w:rsidRDefault="009227B0" w:rsidP="00C0604A">
            <w:pPr>
              <w:rPr>
                <w:color w:val="auto"/>
              </w:rPr>
            </w:pPr>
          </w:p>
        </w:tc>
      </w:tr>
      <w:tr w:rsidR="00987ECE" w:rsidRPr="00987ECE" w14:paraId="1054CBAA" w14:textId="77777777" w:rsidTr="009227B0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2976B34D" w14:textId="77777777" w:rsidR="00987ECE" w:rsidRDefault="0040705F" w:rsidP="009227B0">
            <w:pPr>
              <w:pStyle w:val="Heading1"/>
              <w:rPr>
                <w:color w:val="auto"/>
              </w:rPr>
            </w:pPr>
            <w:r w:rsidRPr="00987ECE">
              <w:rPr>
                <w:noProof/>
                <w:color w:val="auto"/>
              </w:rPr>
              <w:drawing>
                <wp:inline distT="0" distB="0" distL="0" distR="0" wp14:anchorId="1FB309F5" wp14:editId="2E9AFA92">
                  <wp:extent cx="600159" cy="600159"/>
                  <wp:effectExtent l="0" t="0" r="9525" b="9525"/>
                  <wp:docPr id="133238347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38347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ECE">
              <w:rPr>
                <w:color w:val="auto"/>
              </w:rPr>
              <w:t xml:space="preserve"> </w:t>
            </w:r>
          </w:p>
          <w:p w14:paraId="49DDBB3E" w14:textId="77777777" w:rsidR="00987ECE" w:rsidRDefault="00987ECE" w:rsidP="009227B0">
            <w:pPr>
              <w:pStyle w:val="Heading1"/>
              <w:rPr>
                <w:color w:val="auto"/>
              </w:rPr>
            </w:pPr>
          </w:p>
          <w:p w14:paraId="37BAB0F6" w14:textId="5A650CEB" w:rsidR="009227B0" w:rsidRPr="00987ECE" w:rsidRDefault="0040705F" w:rsidP="009227B0">
            <w:pPr>
              <w:pStyle w:val="Heading1"/>
              <w:rPr>
                <w:color w:val="auto"/>
                <w:sz w:val="28"/>
                <w:szCs w:val="28"/>
              </w:rPr>
            </w:pPr>
            <w:r w:rsidRPr="00987ECE">
              <w:rPr>
                <w:color w:val="auto"/>
                <w:sz w:val="28"/>
                <w:szCs w:val="28"/>
              </w:rPr>
              <w:t>ELDIEN</w:t>
            </w:r>
          </w:p>
          <w:p w14:paraId="292AACBC" w14:textId="77777777" w:rsidR="00987ECE" w:rsidRDefault="00987ECE" w:rsidP="00987ECE"/>
          <w:p w14:paraId="34F8E5CE" w14:textId="39CE77F4" w:rsidR="00987ECE" w:rsidRPr="00987ECE" w:rsidRDefault="00987ECE" w:rsidP="00987ECE">
            <w:pPr>
              <w:rPr>
                <w:rFonts w:asciiTheme="majorHAnsi" w:hAnsiTheme="majorHAnsi"/>
                <w:color w:val="auto"/>
                <w:sz w:val="20"/>
                <w:szCs w:val="20"/>
              </w:rPr>
            </w:pPr>
            <w:r w:rsidRPr="00987ECE">
              <w:rPr>
                <w:rFonts w:asciiTheme="majorHAnsi" w:hAnsiTheme="majorHAnsi"/>
                <w:color w:val="auto"/>
                <w:sz w:val="20"/>
                <w:szCs w:val="20"/>
              </w:rPr>
              <w:t>PENGHUNI KONTRAKAN</w:t>
            </w:r>
          </w:p>
          <w:p w14:paraId="1023A26A" w14:textId="6A7A44BB" w:rsidR="00987ECE" w:rsidRPr="00987ECE" w:rsidRDefault="00987ECE" w:rsidP="00987ECE"/>
        </w:tc>
        <w:tc>
          <w:tcPr>
            <w:tcW w:w="1890" w:type="dxa"/>
            <w:shd w:val="clear" w:color="auto" w:fill="auto"/>
            <w:vAlign w:val="center"/>
          </w:tcPr>
          <w:p w14:paraId="421A7634" w14:textId="63501363" w:rsidR="009227B0" w:rsidRPr="00987ECE" w:rsidRDefault="00987ECE" w:rsidP="009227B0">
            <w:pPr>
              <w:jc w:val="center"/>
              <w:rPr>
                <w:color w:val="auto"/>
              </w:rPr>
            </w:pPr>
            <w:r w:rsidRPr="00987ECE">
              <w:rPr>
                <w:noProof/>
                <w:color w:val="auto"/>
              </w:rPr>
              <w:drawing>
                <wp:inline distT="0" distB="0" distL="0" distR="0" wp14:anchorId="12049AEE" wp14:editId="2C0E942C">
                  <wp:extent cx="600159" cy="600159"/>
                  <wp:effectExtent l="0" t="0" r="9525" b="9525"/>
                  <wp:docPr id="100873358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73358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C357D7D" w14:textId="094BB49D" w:rsidR="009227B0" w:rsidRPr="00987ECE" w:rsidRDefault="0040705F" w:rsidP="009227B0">
            <w:pPr>
              <w:pStyle w:val="Heading3"/>
              <w:rPr>
                <w:color w:val="auto"/>
              </w:rPr>
            </w:pPr>
            <w:r w:rsidRPr="00987ECE">
              <w:rPr>
                <w:color w:val="auto"/>
              </w:rPr>
              <w:t>aNDRI susilo</w:t>
            </w:r>
          </w:p>
          <w:p w14:paraId="7B1BDAA8" w14:textId="77777777" w:rsidR="009227B0" w:rsidRPr="00987ECE" w:rsidRDefault="00000000" w:rsidP="009227B0">
            <w:pPr>
              <w:pStyle w:val="Heading4"/>
              <w:rPr>
                <w:color w:val="auto"/>
              </w:rPr>
            </w:pPr>
            <w:sdt>
              <w:sdtPr>
                <w:rPr>
                  <w:color w:val="auto"/>
                </w:rPr>
                <w:id w:val="2121324789"/>
                <w:placeholder>
                  <w:docPart w:val="755BCD2E148941E4ABE42C1E714053D7"/>
                </w:placeholder>
                <w:temporary/>
                <w:showingPlcHdr/>
                <w15:appearance w15:val="hidden"/>
              </w:sdtPr>
              <w:sdtContent>
                <w:r w:rsidR="009227B0" w:rsidRPr="00987ECE">
                  <w:rPr>
                    <w:color w:val="auto"/>
                  </w:rPr>
                  <w:t>IT support</w:t>
                </w:r>
              </w:sdtContent>
            </w:sdt>
            <w:r w:rsidR="009227B0" w:rsidRPr="00987ECE">
              <w:rPr>
                <w:color w:val="auto"/>
              </w:rPr>
              <w:t xml:space="preserve"> </w:t>
            </w:r>
          </w:p>
          <w:p w14:paraId="6F544E82" w14:textId="0DF4D758" w:rsidR="009227B0" w:rsidRPr="00987ECE" w:rsidRDefault="009227B0" w:rsidP="009227B0">
            <w:pPr>
              <w:rPr>
                <w:color w:val="auto"/>
              </w:rPr>
            </w:pPr>
          </w:p>
        </w:tc>
      </w:tr>
      <w:tr w:rsidR="00987ECE" w:rsidRPr="00987ECE" w14:paraId="5D70AAB5" w14:textId="77777777" w:rsidTr="009227B0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2015E4BE" w14:textId="358D74FC" w:rsidR="009227B0" w:rsidRDefault="00FF584F" w:rsidP="009227B0">
            <w:pPr>
              <w:pStyle w:val="Heading1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0ECDC07D" wp14:editId="5573ED18">
                  <wp:extent cx="600159" cy="600159"/>
                  <wp:effectExtent l="0" t="0" r="9525" b="9525"/>
                  <wp:docPr id="52811140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111405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705F" w:rsidRPr="00987ECE">
              <w:rPr>
                <w:color w:val="auto"/>
              </w:rPr>
              <w:t xml:space="preserve"> </w:t>
            </w:r>
          </w:p>
          <w:p w14:paraId="2FA1F387" w14:textId="69959720" w:rsidR="00987ECE" w:rsidRPr="00FF584F" w:rsidRDefault="00FF584F" w:rsidP="00987ECE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FOUND</w:t>
            </w:r>
          </w:p>
          <w:p w14:paraId="02F51868" w14:textId="732F9B96" w:rsidR="009227B0" w:rsidRPr="00987ECE" w:rsidRDefault="00FF584F" w:rsidP="009227B0">
            <w:pPr>
              <w:pStyle w:val="Heading2"/>
              <w:rPr>
                <w:color w:val="auto"/>
              </w:rPr>
            </w:pPr>
            <w:r w:rsidRPr="00FF58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memang Salah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FB5F6EC" w14:textId="71363BD4" w:rsidR="009227B0" w:rsidRPr="00987ECE" w:rsidRDefault="00FF584F" w:rsidP="009227B0">
            <w:pPr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48A21E57" wp14:editId="069A20E0">
                  <wp:extent cx="600159" cy="600159"/>
                  <wp:effectExtent l="0" t="0" r="9525" b="9525"/>
                  <wp:docPr id="140886239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862394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2CE647F" w14:textId="14D13618" w:rsidR="009227B0" w:rsidRPr="00987ECE" w:rsidRDefault="00FF584F" w:rsidP="009227B0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salah juga</w:t>
            </w:r>
          </w:p>
          <w:p w14:paraId="6E9B78A8" w14:textId="4B8E1D40" w:rsidR="009227B0" w:rsidRPr="00987ECE" w:rsidRDefault="00987ECE" w:rsidP="00987ECE">
            <w:pPr>
              <w:pStyle w:val="Heading4"/>
              <w:rPr>
                <w:color w:val="auto"/>
              </w:rPr>
            </w:pPr>
            <w:r w:rsidRPr="00987ECE">
              <w:rPr>
                <w:color w:val="auto"/>
              </w:rPr>
              <w:t>UNTUK NYOBA</w:t>
            </w:r>
            <w:r w:rsidR="00FF584F">
              <w:rPr>
                <w:color w:val="auto"/>
              </w:rPr>
              <w:t xml:space="preserve"> reader</w:t>
            </w:r>
          </w:p>
        </w:tc>
      </w:tr>
      <w:tr w:rsidR="00987ECE" w:rsidRPr="00987ECE" w14:paraId="4A686A08" w14:textId="77777777" w:rsidTr="009227B0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6281590F" w14:textId="77777777" w:rsidR="00FF584F" w:rsidRDefault="0040705F" w:rsidP="009227B0">
            <w:pPr>
              <w:pStyle w:val="Heading1"/>
              <w:rPr>
                <w:color w:val="auto"/>
                <w:sz w:val="28"/>
                <w:szCs w:val="28"/>
              </w:rPr>
            </w:pPr>
            <w:r w:rsidRPr="00987ECE">
              <w:rPr>
                <w:noProof/>
                <w:color w:val="auto"/>
              </w:rPr>
              <w:drawing>
                <wp:inline distT="0" distB="0" distL="0" distR="0" wp14:anchorId="1F6922BA" wp14:editId="72605A1B">
                  <wp:extent cx="600159" cy="600159"/>
                  <wp:effectExtent l="0" t="0" r="9525" b="9525"/>
                  <wp:docPr id="10019947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9947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ECE">
              <w:rPr>
                <w:color w:val="auto"/>
                <w:sz w:val="28"/>
                <w:szCs w:val="28"/>
              </w:rPr>
              <w:t xml:space="preserve"> </w:t>
            </w:r>
          </w:p>
          <w:p w14:paraId="6CAD261C" w14:textId="77777777" w:rsidR="00FF584F" w:rsidRDefault="00FF584F" w:rsidP="009227B0">
            <w:pPr>
              <w:pStyle w:val="Heading1"/>
              <w:rPr>
                <w:color w:val="auto"/>
                <w:sz w:val="28"/>
                <w:szCs w:val="28"/>
              </w:rPr>
            </w:pPr>
          </w:p>
          <w:p w14:paraId="4651CE53" w14:textId="17427C74" w:rsidR="009227B0" w:rsidRPr="00987ECE" w:rsidRDefault="0040705F" w:rsidP="009227B0">
            <w:pPr>
              <w:pStyle w:val="Heading1"/>
              <w:rPr>
                <w:color w:val="auto"/>
              </w:rPr>
            </w:pPr>
            <w:r w:rsidRPr="00987ECE">
              <w:rPr>
                <w:color w:val="auto"/>
                <w:sz w:val="28"/>
                <w:szCs w:val="28"/>
              </w:rPr>
              <w:t>KUKUH</w:t>
            </w:r>
          </w:p>
          <w:p w14:paraId="4B65278F" w14:textId="1FCCF510" w:rsidR="009227B0" w:rsidRPr="00FF584F" w:rsidRDefault="00FF584F" w:rsidP="009227B0">
            <w:pPr>
              <w:pStyle w:val="Heading2"/>
              <w:rPr>
                <w:color w:val="auto"/>
                <w:sz w:val="24"/>
                <w:szCs w:val="24"/>
              </w:rPr>
            </w:pPr>
            <w:r w:rsidRPr="00FF584F">
              <w:rPr>
                <w:color w:val="auto"/>
                <w:sz w:val="24"/>
                <w:szCs w:val="24"/>
              </w:rPr>
              <w:t>skena boy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2AB77E3" w14:textId="6DD217E4" w:rsidR="009227B0" w:rsidRPr="00987ECE" w:rsidRDefault="00987ECE" w:rsidP="009227B0">
            <w:pPr>
              <w:jc w:val="center"/>
              <w:rPr>
                <w:color w:val="auto"/>
              </w:rPr>
            </w:pPr>
            <w:r w:rsidRPr="00987ECE">
              <w:rPr>
                <w:noProof/>
                <w:color w:val="auto"/>
              </w:rPr>
              <w:drawing>
                <wp:inline distT="0" distB="0" distL="0" distR="0" wp14:anchorId="2FEB703A" wp14:editId="7EBAE297">
                  <wp:extent cx="600159" cy="600159"/>
                  <wp:effectExtent l="0" t="0" r="9525" b="9525"/>
                  <wp:docPr id="139030196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30196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722F844" w14:textId="32A7E8D3" w:rsidR="009227B0" w:rsidRPr="00987ECE" w:rsidRDefault="00987ECE" w:rsidP="009227B0">
            <w:pPr>
              <w:pStyle w:val="Heading3"/>
              <w:rPr>
                <w:color w:val="auto"/>
              </w:rPr>
            </w:pPr>
            <w:r w:rsidRPr="00987ECE">
              <w:rPr>
                <w:color w:val="auto"/>
              </w:rPr>
              <w:t>IVAN</w:t>
            </w:r>
          </w:p>
          <w:p w14:paraId="639AF00A" w14:textId="17061752" w:rsidR="009227B0" w:rsidRPr="00987ECE" w:rsidRDefault="00987ECE" w:rsidP="009227B0">
            <w:pPr>
              <w:pStyle w:val="Heading4"/>
              <w:rPr>
                <w:color w:val="auto"/>
              </w:rPr>
            </w:pPr>
            <w:r w:rsidRPr="00987ECE">
              <w:rPr>
                <w:color w:val="auto"/>
              </w:rPr>
              <w:t>VIDIO GRAFER</w:t>
            </w:r>
            <w:r w:rsidR="009227B0" w:rsidRPr="00987ECE">
              <w:rPr>
                <w:color w:val="auto"/>
              </w:rPr>
              <w:t xml:space="preserve"> </w:t>
            </w:r>
          </w:p>
          <w:p w14:paraId="030AA4FF" w14:textId="5FB9758F" w:rsidR="009227B0" w:rsidRPr="00987ECE" w:rsidRDefault="009227B0" w:rsidP="009227B0">
            <w:pPr>
              <w:rPr>
                <w:color w:val="auto"/>
              </w:rPr>
            </w:pPr>
          </w:p>
        </w:tc>
      </w:tr>
      <w:tr w:rsidR="009227B0" w:rsidRPr="00987ECE" w14:paraId="5B12F204" w14:textId="77777777" w:rsidTr="009227B0">
        <w:trPr>
          <w:trHeight w:val="2880"/>
        </w:trPr>
        <w:tc>
          <w:tcPr>
            <w:tcW w:w="5040" w:type="dxa"/>
            <w:shd w:val="clear" w:color="auto" w:fill="auto"/>
            <w:tcMar>
              <w:left w:w="288" w:type="dxa"/>
            </w:tcMar>
            <w:vAlign w:val="bottom"/>
          </w:tcPr>
          <w:p w14:paraId="22B892DF" w14:textId="6CF6E70B" w:rsidR="009227B0" w:rsidRPr="00987ECE" w:rsidRDefault="009227B0" w:rsidP="009227B0">
            <w:pPr>
              <w:pStyle w:val="Heading1"/>
              <w:rPr>
                <w:color w:val="auto"/>
              </w:rPr>
            </w:pPr>
          </w:p>
          <w:p w14:paraId="3C26CAA9" w14:textId="77777777" w:rsidR="00FF584F" w:rsidRDefault="0040705F" w:rsidP="00987ECE">
            <w:pPr>
              <w:pStyle w:val="Heading2"/>
              <w:rPr>
                <w:color w:val="auto"/>
                <w:sz w:val="36"/>
                <w:szCs w:val="36"/>
              </w:rPr>
            </w:pPr>
            <w:r w:rsidRPr="00987ECE">
              <w:rPr>
                <w:noProof/>
                <w:color w:val="auto"/>
              </w:rPr>
              <w:drawing>
                <wp:inline distT="0" distB="0" distL="0" distR="0" wp14:anchorId="21E755C8" wp14:editId="7D89FB7E">
                  <wp:extent cx="600159" cy="600159"/>
                  <wp:effectExtent l="0" t="0" r="9525" b="9525"/>
                  <wp:docPr id="6005538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553815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24F03" w14:textId="77777777" w:rsidR="00FF584F" w:rsidRPr="00FF584F" w:rsidRDefault="0040705F" w:rsidP="00FF584F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F58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IPANG</w:t>
            </w:r>
          </w:p>
          <w:p w14:paraId="1DE736F3" w14:textId="130363EE" w:rsidR="00FF584F" w:rsidRPr="00FF584F" w:rsidRDefault="00FF584F" w:rsidP="00FF584F">
            <w:pPr>
              <w:spacing w:line="240" w:lineRule="auto"/>
            </w:pPr>
            <w:proofErr w:type="spellStart"/>
            <w:r w:rsidRPr="00FF58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Santuy</w:t>
            </w:r>
            <w:proofErr w:type="spellEnd"/>
            <w:r w:rsidRPr="00FF58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man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A33DC1F" w14:textId="7B5B9435" w:rsidR="009227B0" w:rsidRPr="00987ECE" w:rsidRDefault="00987ECE" w:rsidP="009227B0">
            <w:pPr>
              <w:jc w:val="center"/>
              <w:rPr>
                <w:color w:val="auto"/>
              </w:rPr>
            </w:pPr>
            <w:r w:rsidRPr="00987ECE">
              <w:rPr>
                <w:noProof/>
                <w:color w:val="auto"/>
              </w:rPr>
              <w:drawing>
                <wp:inline distT="0" distB="0" distL="0" distR="0" wp14:anchorId="0351AB92" wp14:editId="32FE21E2">
                  <wp:extent cx="600159" cy="600159"/>
                  <wp:effectExtent l="0" t="0" r="9525" b="9525"/>
                  <wp:docPr id="150656495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564956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5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29074EB" w14:textId="37985E80" w:rsidR="009227B0" w:rsidRPr="00987ECE" w:rsidRDefault="00987ECE" w:rsidP="009227B0">
            <w:pPr>
              <w:pStyle w:val="Heading3"/>
              <w:rPr>
                <w:color w:val="auto"/>
              </w:rPr>
            </w:pPr>
            <w:r w:rsidRPr="00987ECE">
              <w:rPr>
                <w:color w:val="auto"/>
              </w:rPr>
              <w:t>BANG IPUL</w:t>
            </w:r>
          </w:p>
          <w:p w14:paraId="3AE2252D" w14:textId="704B2BE0" w:rsidR="009227B0" w:rsidRPr="00987ECE" w:rsidRDefault="00987ECE" w:rsidP="009227B0">
            <w:pPr>
              <w:pStyle w:val="Heading4"/>
              <w:rPr>
                <w:color w:val="auto"/>
              </w:rPr>
            </w:pPr>
            <w:r w:rsidRPr="00987ECE">
              <w:rPr>
                <w:color w:val="auto"/>
              </w:rPr>
              <w:t>PE</w:t>
            </w:r>
            <w:r>
              <w:rPr>
                <w:color w:val="auto"/>
              </w:rPr>
              <w:t>NYALUR</w:t>
            </w:r>
            <w:r w:rsidRPr="00987ECE">
              <w:rPr>
                <w:color w:val="auto"/>
              </w:rPr>
              <w:t xml:space="preserve"> REZEKI</w:t>
            </w:r>
            <w:r w:rsidR="009227B0" w:rsidRPr="00987ECE">
              <w:rPr>
                <w:color w:val="auto"/>
              </w:rPr>
              <w:t xml:space="preserve"> </w:t>
            </w:r>
          </w:p>
          <w:p w14:paraId="7DB670D1" w14:textId="3EC807BA" w:rsidR="009227B0" w:rsidRPr="00987ECE" w:rsidRDefault="009227B0" w:rsidP="009227B0">
            <w:pPr>
              <w:rPr>
                <w:color w:val="auto"/>
              </w:rPr>
            </w:pPr>
          </w:p>
        </w:tc>
      </w:tr>
    </w:tbl>
    <w:p w14:paraId="00DB7978" w14:textId="77777777" w:rsidR="00B13BB8" w:rsidRPr="00987ECE" w:rsidRDefault="00B13BB8">
      <w:pPr>
        <w:rPr>
          <w:color w:val="auto"/>
        </w:rPr>
      </w:pPr>
    </w:p>
    <w:sectPr w:rsidR="00B13BB8" w:rsidRPr="00987ECE" w:rsidSect="00547E1B">
      <w:pgSz w:w="12240" w:h="15840"/>
      <w:pgMar w:top="576" w:right="108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6CEDF" w14:textId="77777777" w:rsidR="008F5B42" w:rsidRDefault="008F5B42" w:rsidP="00C37C2E">
      <w:pPr>
        <w:spacing w:line="240" w:lineRule="auto"/>
      </w:pPr>
      <w:r>
        <w:separator/>
      </w:r>
    </w:p>
  </w:endnote>
  <w:endnote w:type="continuationSeparator" w:id="0">
    <w:p w14:paraId="363203C0" w14:textId="77777777" w:rsidR="008F5B42" w:rsidRDefault="008F5B42" w:rsidP="00C37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35139" w14:textId="77777777" w:rsidR="008F5B42" w:rsidRDefault="008F5B42" w:rsidP="00C37C2E">
      <w:pPr>
        <w:spacing w:line="240" w:lineRule="auto"/>
      </w:pPr>
      <w:r>
        <w:separator/>
      </w:r>
    </w:p>
  </w:footnote>
  <w:footnote w:type="continuationSeparator" w:id="0">
    <w:p w14:paraId="12977C61" w14:textId="77777777" w:rsidR="008F5B42" w:rsidRDefault="008F5B42" w:rsidP="00C37C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5F"/>
    <w:rsid w:val="00006687"/>
    <w:rsid w:val="00011D01"/>
    <w:rsid w:val="00031AE1"/>
    <w:rsid w:val="000348F9"/>
    <w:rsid w:val="000826A4"/>
    <w:rsid w:val="0008436B"/>
    <w:rsid w:val="000A1AA1"/>
    <w:rsid w:val="000C1D02"/>
    <w:rsid w:val="000F3AB8"/>
    <w:rsid w:val="000F6A4E"/>
    <w:rsid w:val="00104118"/>
    <w:rsid w:val="00123399"/>
    <w:rsid w:val="0012373B"/>
    <w:rsid w:val="00130C78"/>
    <w:rsid w:val="00131AAF"/>
    <w:rsid w:val="00131B7C"/>
    <w:rsid w:val="00140A46"/>
    <w:rsid w:val="00156CF6"/>
    <w:rsid w:val="00157DDD"/>
    <w:rsid w:val="0016303F"/>
    <w:rsid w:val="00174333"/>
    <w:rsid w:val="00201177"/>
    <w:rsid w:val="0021214D"/>
    <w:rsid w:val="0023397E"/>
    <w:rsid w:val="00266018"/>
    <w:rsid w:val="002C1170"/>
    <w:rsid w:val="002C40E9"/>
    <w:rsid w:val="00303E6E"/>
    <w:rsid w:val="00312213"/>
    <w:rsid w:val="003147DA"/>
    <w:rsid w:val="00391081"/>
    <w:rsid w:val="00394EE9"/>
    <w:rsid w:val="0039582F"/>
    <w:rsid w:val="003B3865"/>
    <w:rsid w:val="003B7AAE"/>
    <w:rsid w:val="003C3211"/>
    <w:rsid w:val="003C5D12"/>
    <w:rsid w:val="003D2C65"/>
    <w:rsid w:val="003F008B"/>
    <w:rsid w:val="0040705F"/>
    <w:rsid w:val="00421D88"/>
    <w:rsid w:val="00470B05"/>
    <w:rsid w:val="00486707"/>
    <w:rsid w:val="00494E9B"/>
    <w:rsid w:val="004B5DC0"/>
    <w:rsid w:val="004C2446"/>
    <w:rsid w:val="004C7AF0"/>
    <w:rsid w:val="00511577"/>
    <w:rsid w:val="00541241"/>
    <w:rsid w:val="00547E1B"/>
    <w:rsid w:val="00562FFB"/>
    <w:rsid w:val="005878E5"/>
    <w:rsid w:val="005927AD"/>
    <w:rsid w:val="005A41FE"/>
    <w:rsid w:val="005B13EE"/>
    <w:rsid w:val="005B66C4"/>
    <w:rsid w:val="005E0746"/>
    <w:rsid w:val="005E4002"/>
    <w:rsid w:val="005F0057"/>
    <w:rsid w:val="00627242"/>
    <w:rsid w:val="00645A2F"/>
    <w:rsid w:val="0065380B"/>
    <w:rsid w:val="00661B06"/>
    <w:rsid w:val="00674EA0"/>
    <w:rsid w:val="00685717"/>
    <w:rsid w:val="006973B2"/>
    <w:rsid w:val="006C0629"/>
    <w:rsid w:val="006D0527"/>
    <w:rsid w:val="006E4D51"/>
    <w:rsid w:val="006F625E"/>
    <w:rsid w:val="00710D75"/>
    <w:rsid w:val="00724F1F"/>
    <w:rsid w:val="007256A1"/>
    <w:rsid w:val="0073133D"/>
    <w:rsid w:val="00751286"/>
    <w:rsid w:val="0075448F"/>
    <w:rsid w:val="00774795"/>
    <w:rsid w:val="007A12CA"/>
    <w:rsid w:val="007E0703"/>
    <w:rsid w:val="007F385F"/>
    <w:rsid w:val="0081305A"/>
    <w:rsid w:val="00814918"/>
    <w:rsid w:val="00814BE4"/>
    <w:rsid w:val="008A610F"/>
    <w:rsid w:val="008D01CF"/>
    <w:rsid w:val="008D5784"/>
    <w:rsid w:val="008F5B42"/>
    <w:rsid w:val="008F774F"/>
    <w:rsid w:val="00902B12"/>
    <w:rsid w:val="009227B0"/>
    <w:rsid w:val="0095282D"/>
    <w:rsid w:val="00987ECE"/>
    <w:rsid w:val="009A1320"/>
    <w:rsid w:val="009A4A35"/>
    <w:rsid w:val="009A6482"/>
    <w:rsid w:val="009B068D"/>
    <w:rsid w:val="009B28C8"/>
    <w:rsid w:val="009F4FA6"/>
    <w:rsid w:val="00A17710"/>
    <w:rsid w:val="00A21B9A"/>
    <w:rsid w:val="00A93EB4"/>
    <w:rsid w:val="00AC08E6"/>
    <w:rsid w:val="00AD0BB1"/>
    <w:rsid w:val="00AD1E50"/>
    <w:rsid w:val="00AE1277"/>
    <w:rsid w:val="00B13BB8"/>
    <w:rsid w:val="00B40195"/>
    <w:rsid w:val="00B468C6"/>
    <w:rsid w:val="00B5316E"/>
    <w:rsid w:val="00B77515"/>
    <w:rsid w:val="00B92A3A"/>
    <w:rsid w:val="00BC3968"/>
    <w:rsid w:val="00C13DE6"/>
    <w:rsid w:val="00C32CAC"/>
    <w:rsid w:val="00C37C2E"/>
    <w:rsid w:val="00C57303"/>
    <w:rsid w:val="00C7396A"/>
    <w:rsid w:val="00C811BC"/>
    <w:rsid w:val="00C830C0"/>
    <w:rsid w:val="00C95DF6"/>
    <w:rsid w:val="00CA61E1"/>
    <w:rsid w:val="00CB0DAD"/>
    <w:rsid w:val="00CE3246"/>
    <w:rsid w:val="00D36722"/>
    <w:rsid w:val="00D44DE6"/>
    <w:rsid w:val="00D60552"/>
    <w:rsid w:val="00D768C3"/>
    <w:rsid w:val="00DE2D26"/>
    <w:rsid w:val="00DE6633"/>
    <w:rsid w:val="00E1642D"/>
    <w:rsid w:val="00E46571"/>
    <w:rsid w:val="00E845E4"/>
    <w:rsid w:val="00EB7A4D"/>
    <w:rsid w:val="00EC6D79"/>
    <w:rsid w:val="00EC732E"/>
    <w:rsid w:val="00EE3CF8"/>
    <w:rsid w:val="00EE4BA2"/>
    <w:rsid w:val="00EF22DE"/>
    <w:rsid w:val="00EF3BCF"/>
    <w:rsid w:val="00EF4CA7"/>
    <w:rsid w:val="00F02CB0"/>
    <w:rsid w:val="00F17FA5"/>
    <w:rsid w:val="00F61B6C"/>
    <w:rsid w:val="00F70C04"/>
    <w:rsid w:val="00FA32E0"/>
    <w:rsid w:val="00FA3B1A"/>
    <w:rsid w:val="00FA402B"/>
    <w:rsid w:val="00FC7B36"/>
    <w:rsid w:val="00FD1131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CC4EA0"/>
  <w15:chartTrackingRefBased/>
  <w15:docId w15:val="{F315F2E4-1AD5-4150-9A98-27711193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75F55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C2E"/>
    <w:pPr>
      <w:spacing w:after="0" w:line="276" w:lineRule="auto"/>
    </w:pPr>
    <w:rPr>
      <w:color w:val="E2D4CF" w:themeColor="accent2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C2E"/>
    <w:pPr>
      <w:spacing w:line="240" w:lineRule="auto"/>
      <w:outlineLvl w:val="0"/>
    </w:pPr>
    <w:rPr>
      <w:rFonts w:asciiTheme="majorHAnsi" w:hAnsiTheme="majorHAnsi"/>
      <w:caps/>
      <w:color w:val="DBCFB8" w:themeColor="background2" w:themeShade="E6"/>
      <w:spacing w:val="60"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7B36"/>
    <w:pPr>
      <w:spacing w:after="360" w:line="240" w:lineRule="auto"/>
      <w:outlineLvl w:val="1"/>
    </w:pPr>
    <w:rPr>
      <w:rFonts w:asciiTheme="majorHAnsi" w:hAnsiTheme="majorHAnsi"/>
      <w:caps/>
      <w:color w:val="DBCFB8" w:themeColor="background2" w:themeShade="E6"/>
      <w:spacing w:val="60"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9227B0"/>
    <w:pPr>
      <w:spacing w:before="240"/>
      <w:outlineLvl w:val="2"/>
    </w:pPr>
    <w:rPr>
      <w:rFonts w:asciiTheme="majorHAnsi" w:hAnsiTheme="majorHAnsi"/>
      <w:caps/>
      <w:spacing w:val="30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27B0"/>
    <w:pPr>
      <w:spacing w:after="240"/>
      <w:outlineLvl w:val="3"/>
    </w:pPr>
    <w:rPr>
      <w:caps/>
      <w:spacing w:val="3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4C5B86" w:themeColor="accent1"/>
    </w:rPr>
  </w:style>
  <w:style w:type="character" w:styleId="Hyperlink">
    <w:name w:val="Hyperlink"/>
    <w:basedOn w:val="DefaultParagraphFont"/>
    <w:uiPriority w:val="99"/>
    <w:semiHidden/>
    <w:rsid w:val="0075448F"/>
    <w:rPr>
      <w:color w:val="F7B61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7544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C37C2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C2E"/>
    <w:rPr>
      <w:rFonts w:eastAsiaTheme="minorEastAsia"/>
      <w:color w:val="4B4545" w:themeColor="accent6" w:themeShade="80"/>
      <w:sz w:val="16"/>
    </w:rPr>
  </w:style>
  <w:style w:type="paragraph" w:styleId="Footer">
    <w:name w:val="footer"/>
    <w:basedOn w:val="Normal"/>
    <w:link w:val="FooterChar"/>
    <w:uiPriority w:val="99"/>
    <w:semiHidden/>
    <w:rsid w:val="00C37C2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C2E"/>
    <w:rPr>
      <w:rFonts w:eastAsiaTheme="minorEastAsia"/>
      <w:color w:val="4B4545" w:themeColor="accent6" w:themeShade="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37C2E"/>
    <w:rPr>
      <w:rFonts w:asciiTheme="majorHAnsi" w:eastAsiaTheme="minorEastAsia" w:hAnsiTheme="majorHAnsi"/>
      <w:caps/>
      <w:color w:val="DBCFB8" w:themeColor="background2" w:themeShade="E6"/>
      <w:spacing w:val="6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C7B36"/>
    <w:rPr>
      <w:rFonts w:asciiTheme="majorHAnsi" w:hAnsiTheme="majorHAnsi"/>
      <w:caps/>
      <w:color w:val="DBCFB8" w:themeColor="background2" w:themeShade="E6"/>
      <w:spacing w:val="6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7B0"/>
    <w:rPr>
      <w:rFonts w:asciiTheme="majorHAnsi" w:hAnsiTheme="majorHAnsi"/>
      <w:caps/>
      <w:color w:val="E2D4CF" w:themeColor="accent2"/>
      <w:spacing w:val="3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227B0"/>
    <w:rPr>
      <w:caps/>
      <w:color w:val="E2D4CF" w:themeColor="accent2"/>
      <w:spacing w:val="3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8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i\AppData\Roaming\Microsoft\Templates\Subtly%20bold%20business%20c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55BCD2E148941E4ABE42C1E71405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41FC-3B80-4150-A7C2-7F1C3634EF4A}"/>
      </w:docPartPr>
      <w:docPartBody>
        <w:p w:rsidR="00544E07" w:rsidRDefault="00000000">
          <w:pPr>
            <w:pStyle w:val="755BCD2E148941E4ABE42C1E714053D7"/>
          </w:pPr>
          <w:r>
            <w:t xml:space="preserve">IT </w:t>
          </w:r>
          <w:r w:rsidRPr="00C37C2E">
            <w:t>support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6C"/>
    <w:rsid w:val="00432577"/>
    <w:rsid w:val="005126A4"/>
    <w:rsid w:val="00544E07"/>
    <w:rsid w:val="005E0746"/>
    <w:rsid w:val="008D5784"/>
    <w:rsid w:val="00D0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A2E332ACF64EB6B0EB7D41B2BB18F8">
    <w:name w:val="16A2E332ACF64EB6B0EB7D41B2BB18F8"/>
    <w:rsid w:val="00544E07"/>
  </w:style>
  <w:style w:type="paragraph" w:customStyle="1" w:styleId="242875AFF0254FF3B350104D51E89059">
    <w:name w:val="242875AFF0254FF3B350104D51E89059"/>
    <w:rsid w:val="00544E07"/>
  </w:style>
  <w:style w:type="paragraph" w:customStyle="1" w:styleId="88C9162A5104450E80AB115921367DE5">
    <w:name w:val="88C9162A5104450E80AB115921367DE5"/>
    <w:rsid w:val="00544E07"/>
  </w:style>
  <w:style w:type="paragraph" w:customStyle="1" w:styleId="5D9BAC6A10B944F6B70568045C8247FE">
    <w:name w:val="5D9BAC6A10B944F6B70568045C8247FE"/>
  </w:style>
  <w:style w:type="paragraph" w:customStyle="1" w:styleId="DC626D0F19184884B83FF2E07B34E316">
    <w:name w:val="DC626D0F19184884B83FF2E07B34E316"/>
  </w:style>
  <w:style w:type="paragraph" w:customStyle="1" w:styleId="422268257B904368A294A3D97C89A7F1">
    <w:name w:val="422268257B904368A294A3D97C89A7F1"/>
  </w:style>
  <w:style w:type="paragraph" w:customStyle="1" w:styleId="7D62CC815242465EB6F9D35793A8F619">
    <w:name w:val="7D62CC815242465EB6F9D35793A8F619"/>
  </w:style>
  <w:style w:type="paragraph" w:customStyle="1" w:styleId="7BC01781A03E423BB2A3A13BC7906167">
    <w:name w:val="7BC01781A03E423BB2A3A13BC7906167"/>
  </w:style>
  <w:style w:type="paragraph" w:customStyle="1" w:styleId="F6F283ED653B44C7AD73CD1C535DBC04">
    <w:name w:val="F6F283ED653B44C7AD73CD1C535DBC04"/>
    <w:rsid w:val="00544E07"/>
  </w:style>
  <w:style w:type="paragraph" w:customStyle="1" w:styleId="F1E1FFE3838B4C4B9EE423174CCF01B9">
    <w:name w:val="F1E1FFE3838B4C4B9EE423174CCF01B9"/>
    <w:rsid w:val="00544E07"/>
  </w:style>
  <w:style w:type="paragraph" w:customStyle="1" w:styleId="491245339C4A40E8AE93D66257916CBC">
    <w:name w:val="491245339C4A40E8AE93D66257916CBC"/>
    <w:rsid w:val="00544E07"/>
  </w:style>
  <w:style w:type="paragraph" w:customStyle="1" w:styleId="755BCD2E148941E4ABE42C1E714053D7">
    <w:name w:val="755BCD2E148941E4ABE42C1E714053D7"/>
  </w:style>
  <w:style w:type="paragraph" w:customStyle="1" w:styleId="8193CD49F1A5406EBA6A39005BA3327D">
    <w:name w:val="8193CD49F1A5406EBA6A39005BA3327D"/>
  </w:style>
  <w:style w:type="paragraph" w:customStyle="1" w:styleId="A99A13EE334744689205BC330DF23E2B">
    <w:name w:val="A99A13EE334744689205BC330DF23E2B"/>
  </w:style>
  <w:style w:type="paragraph" w:customStyle="1" w:styleId="4FC559673E514E2180997EC2710A38D2">
    <w:name w:val="4FC559673E514E2180997EC2710A38D2"/>
  </w:style>
  <w:style w:type="paragraph" w:customStyle="1" w:styleId="CF474D0F7FDB47DDAA5BAEC4A38FD8B0">
    <w:name w:val="CF474D0F7FDB47DDAA5BAEC4A38FD8B0"/>
  </w:style>
  <w:style w:type="paragraph" w:customStyle="1" w:styleId="947FED10FD65493F88BF0B60B83A2650">
    <w:name w:val="947FED10FD65493F88BF0B60B83A2650"/>
    <w:rsid w:val="00544E07"/>
  </w:style>
  <w:style w:type="paragraph" w:customStyle="1" w:styleId="1AF6CB36A9144694A2C46FCEFE09DF5F">
    <w:name w:val="1AF6CB36A9144694A2C46FCEFE09DF5F"/>
    <w:rsid w:val="00544E07"/>
  </w:style>
  <w:style w:type="paragraph" w:customStyle="1" w:styleId="02218250EB2C41629DB348FE20B08400">
    <w:name w:val="02218250EB2C41629DB348FE20B08400"/>
    <w:rsid w:val="00544E07"/>
  </w:style>
  <w:style w:type="paragraph" w:customStyle="1" w:styleId="A62E42F98B16423AA35229D2B28115C7">
    <w:name w:val="A62E42F98B16423AA35229D2B28115C7"/>
    <w:rsid w:val="00544E07"/>
  </w:style>
  <w:style w:type="paragraph" w:customStyle="1" w:styleId="C22B80648F9440AC91E5E4117EFA25BE">
    <w:name w:val="C22B80648F9440AC91E5E4117EFA25BE"/>
  </w:style>
  <w:style w:type="paragraph" w:customStyle="1" w:styleId="C96BC65200084F97817EAA9DE2A05C5D">
    <w:name w:val="C96BC65200084F97817EAA9DE2A05C5D"/>
  </w:style>
  <w:style w:type="paragraph" w:customStyle="1" w:styleId="AA4689593BB74AA2B9DE013CC543A00A">
    <w:name w:val="AA4689593BB74AA2B9DE013CC543A00A"/>
  </w:style>
  <w:style w:type="paragraph" w:customStyle="1" w:styleId="70BD9F4261A54402896DD5FF30FA8324">
    <w:name w:val="70BD9F4261A54402896DD5FF30FA8324"/>
  </w:style>
  <w:style w:type="paragraph" w:customStyle="1" w:styleId="2885C77A82F040A9BCDE7D3A023DA943">
    <w:name w:val="2885C77A82F040A9BCDE7D3A023DA943"/>
    <w:rsid w:val="00544E07"/>
  </w:style>
  <w:style w:type="paragraph" w:customStyle="1" w:styleId="BC394432905A433B880CE030CEB7ABBD">
    <w:name w:val="BC394432905A433B880CE030CEB7ABBD"/>
    <w:rsid w:val="00544E07"/>
  </w:style>
  <w:style w:type="paragraph" w:customStyle="1" w:styleId="1BF9E2998C02437387C1FF17FB01FE30">
    <w:name w:val="1BF9E2998C02437387C1FF17FB01FE30"/>
    <w:rsid w:val="00544E07"/>
  </w:style>
  <w:style w:type="paragraph" w:customStyle="1" w:styleId="BC3FEB603DA74890BCD4C1FD75A97032">
    <w:name w:val="BC3FEB603DA74890BCD4C1FD75A97032"/>
    <w:rsid w:val="00544E07"/>
  </w:style>
  <w:style w:type="paragraph" w:customStyle="1" w:styleId="AE23460D69CE49C8B40DF82C73BD89F1">
    <w:name w:val="AE23460D69CE49C8B40DF82C73BD89F1"/>
  </w:style>
  <w:style w:type="paragraph" w:customStyle="1" w:styleId="921ED39626764A88BE1F0D10A4E1B01A">
    <w:name w:val="921ED39626764A88BE1F0D10A4E1B01A"/>
  </w:style>
  <w:style w:type="paragraph" w:customStyle="1" w:styleId="554D1BD79A2D4795AC1E774823EB92FE">
    <w:name w:val="554D1BD79A2D4795AC1E774823EB92FE"/>
  </w:style>
  <w:style w:type="paragraph" w:customStyle="1" w:styleId="C8517021BDEC47489DCA756F05AC915F">
    <w:name w:val="C8517021BDEC47489DCA756F05AC915F"/>
  </w:style>
  <w:style w:type="paragraph" w:customStyle="1" w:styleId="38BB828C59D14552976E87E247400B80">
    <w:name w:val="38BB828C59D14552976E87E247400B80"/>
    <w:rsid w:val="00544E07"/>
  </w:style>
  <w:style w:type="paragraph" w:customStyle="1" w:styleId="B751446C680147448CBA5713D46CBE15">
    <w:name w:val="B751446C680147448CBA5713D46CBE15"/>
    <w:rsid w:val="00544E07"/>
  </w:style>
  <w:style w:type="paragraph" w:customStyle="1" w:styleId="817532B8496B420797DE6BB60ECD03CA">
    <w:name w:val="817532B8496B420797DE6BB60ECD03CA"/>
  </w:style>
  <w:style w:type="paragraph" w:customStyle="1" w:styleId="114D6DDFEF694991874BF574BCCEAD88">
    <w:name w:val="114D6DDFEF694991874BF574BCCEAD88"/>
  </w:style>
  <w:style w:type="paragraph" w:customStyle="1" w:styleId="E41D9F8099E84202901F2DAF9FBDCF37">
    <w:name w:val="E41D9F8099E84202901F2DAF9FBDCF37"/>
  </w:style>
  <w:style w:type="paragraph" w:customStyle="1" w:styleId="DE75DA1E4C1E420496A1770AD0CF5055">
    <w:name w:val="DE75DA1E4C1E420496A1770AD0CF50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Custom 207">
      <a:dk1>
        <a:sysClr val="windowText" lastClr="000000"/>
      </a:dk1>
      <a:lt1>
        <a:sysClr val="window" lastClr="FFFFFF"/>
      </a:lt1>
      <a:dk2>
        <a:srgbClr val="775F55"/>
      </a:dk2>
      <a:lt2>
        <a:srgbClr val="EAE3D6"/>
      </a:lt2>
      <a:accent1>
        <a:srgbClr val="4C5B86"/>
      </a:accent1>
      <a:accent2>
        <a:srgbClr val="E2D4CF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1">
      <a:majorFont>
        <a:latin typeface="Georg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06F675-362D-4583-83CB-36B7CA87BBC4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6B7036-8F9E-4B8C-BFF1-E528DAE36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863366-4BDF-40B1-8BCB-23E0948EDC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1DC96-EBE9-4027-812E-FCAAEDC3A83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Subtly bold business card.dotx</Template>
  <TotalTime>103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Kelvin Prasetya</dc:creator>
  <cp:lastModifiedBy>Kelvin Prasetya</cp:lastModifiedBy>
  <cp:revision>2</cp:revision>
  <cp:lastPrinted>2025-04-20T18:27:00Z</cp:lastPrinted>
  <dcterms:created xsi:type="dcterms:W3CDTF">2025-04-20T14:59:00Z</dcterms:created>
  <dcterms:modified xsi:type="dcterms:W3CDTF">2025-04-20T18:32:00Z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